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spacing w:val="0"/>
          <w:kern w:val="0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5AED7258" w14:textId="545C960E" w:rsidR="003D0C31" w:rsidRDefault="002E19DB" w:rsidP="00BC6710">
              <w:pPr>
                <w:pStyle w:val="Title"/>
              </w:pPr>
              <w:r>
                <w:t>PEAS &amp; ODESA For Map Coloring</w:t>
              </w:r>
            </w:p>
          </w:sdtContent>
        </w:sdt>
        <w:p w14:paraId="62486DF6" w14:textId="77777777" w:rsidR="003D0C31" w:rsidRDefault="003D0C31">
          <w:pPr>
            <w:pStyle w:val="underline"/>
          </w:pPr>
        </w:p>
        <w:p w14:paraId="46BB6CCB" w14:textId="77777777" w:rsidR="00BC6710" w:rsidRDefault="00735B5F" w:rsidP="00BC6710">
          <w:pPr>
            <w:pStyle w:val="PadderBetweenControlandBody"/>
          </w:pPr>
        </w:p>
      </w:sdtContent>
    </w:sdt>
    <w:p w14:paraId="552C039A" w14:textId="0F8F67A1" w:rsidR="000074CF" w:rsidRPr="00D31B28" w:rsidRDefault="002E19DB" w:rsidP="003D19B9">
      <w:pPr>
        <w:pStyle w:val="Title"/>
        <w:rPr>
          <w:color w:val="FF0000"/>
          <w:sz w:val="48"/>
          <w:szCs w:val="48"/>
        </w:rPr>
      </w:pPr>
      <w:r w:rsidRPr="00D31B28">
        <w:rPr>
          <w:color w:val="FF0000"/>
          <w:sz w:val="48"/>
          <w:szCs w:val="48"/>
        </w:rPr>
        <w:t>P</w:t>
      </w:r>
      <w:r w:rsidR="00796020" w:rsidRPr="00D31B28">
        <w:rPr>
          <w:color w:val="FF0000"/>
          <w:sz w:val="48"/>
          <w:szCs w:val="48"/>
        </w:rPr>
        <w:t xml:space="preserve">                                                               </w:t>
      </w:r>
    </w:p>
    <w:p w14:paraId="2C3E35C3" w14:textId="26C59132" w:rsidR="0031080F" w:rsidRPr="00D31B28" w:rsidRDefault="0031080F" w:rsidP="003D19B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31B28">
        <w:rPr>
          <w:sz w:val="24"/>
          <w:szCs w:val="24"/>
        </w:rPr>
        <w:t xml:space="preserve">Color all </w:t>
      </w:r>
      <w:r w:rsidR="00796020" w:rsidRPr="00D31B28">
        <w:rPr>
          <w:sz w:val="24"/>
          <w:szCs w:val="24"/>
        </w:rPr>
        <w:t>map, use</w:t>
      </w:r>
      <w:r w:rsidRPr="00D31B28">
        <w:rPr>
          <w:sz w:val="24"/>
          <w:szCs w:val="24"/>
        </w:rPr>
        <w:t xml:space="preserve"> color correct</w:t>
      </w:r>
    </w:p>
    <w:p w14:paraId="3088F5EA" w14:textId="1526C3B5" w:rsidR="0031080F" w:rsidRPr="00D31B28" w:rsidRDefault="000074CF" w:rsidP="0031080F">
      <w:pPr>
        <w:rPr>
          <w:color w:val="FF0000"/>
          <w:sz w:val="48"/>
          <w:szCs w:val="48"/>
        </w:rPr>
      </w:pPr>
      <w:r w:rsidRPr="00D31B28">
        <w:rPr>
          <w:color w:val="FF0000"/>
          <w:sz w:val="48"/>
          <w:szCs w:val="48"/>
        </w:rPr>
        <w:t>E</w:t>
      </w:r>
    </w:p>
    <w:p w14:paraId="0B2EC43C" w14:textId="5C494AD1" w:rsidR="0031080F" w:rsidRPr="00D31B28" w:rsidRDefault="0031080F" w:rsidP="00E71865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D31B28">
        <w:rPr>
          <w:color w:val="000000" w:themeColor="text1"/>
          <w:sz w:val="24"/>
          <w:szCs w:val="24"/>
        </w:rPr>
        <w:t xml:space="preserve">Division </w:t>
      </w:r>
      <w:r w:rsidR="00E71865" w:rsidRPr="00D31B28">
        <w:rPr>
          <w:color w:val="000000" w:themeColor="text1"/>
          <w:sz w:val="24"/>
          <w:szCs w:val="24"/>
        </w:rPr>
        <w:t>of countries</w:t>
      </w:r>
    </w:p>
    <w:p w14:paraId="0F59EEDF" w14:textId="72F0E20E" w:rsidR="000B1CF5" w:rsidRPr="00D31B28" w:rsidRDefault="0031080F" w:rsidP="0031080F">
      <w:pPr>
        <w:rPr>
          <w:color w:val="FF0000"/>
          <w:sz w:val="48"/>
          <w:szCs w:val="48"/>
        </w:rPr>
      </w:pPr>
      <w:r w:rsidRPr="00D31B28">
        <w:rPr>
          <w:color w:val="FF0000"/>
          <w:sz w:val="48"/>
          <w:szCs w:val="48"/>
        </w:rPr>
        <w:t>A</w:t>
      </w:r>
    </w:p>
    <w:p w14:paraId="1E1D3AC9" w14:textId="229013DB" w:rsidR="00E71865" w:rsidRPr="00D31B28" w:rsidRDefault="00E71865" w:rsidP="00E71865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D31B28">
        <w:rPr>
          <w:color w:val="000000" w:themeColor="text1"/>
          <w:sz w:val="24"/>
          <w:szCs w:val="24"/>
        </w:rPr>
        <w:t xml:space="preserve">Select </w:t>
      </w:r>
      <w:r w:rsidR="00796020" w:rsidRPr="00D31B28">
        <w:rPr>
          <w:color w:val="000000" w:themeColor="text1"/>
          <w:sz w:val="24"/>
          <w:szCs w:val="24"/>
        </w:rPr>
        <w:t>color, choose</w:t>
      </w:r>
      <w:r w:rsidRPr="00D31B28">
        <w:rPr>
          <w:color w:val="000000" w:themeColor="text1"/>
          <w:sz w:val="24"/>
          <w:szCs w:val="24"/>
        </w:rPr>
        <w:t xml:space="preserve"> country</w:t>
      </w:r>
    </w:p>
    <w:p w14:paraId="14AA3FA5" w14:textId="02E51FBD" w:rsidR="00E71865" w:rsidRPr="00D31B28" w:rsidRDefault="00E71865" w:rsidP="00E71865">
      <w:pPr>
        <w:rPr>
          <w:color w:val="FF0000"/>
          <w:sz w:val="48"/>
          <w:szCs w:val="48"/>
        </w:rPr>
      </w:pPr>
      <w:r w:rsidRPr="00D31B28">
        <w:rPr>
          <w:color w:val="FF0000"/>
          <w:sz w:val="48"/>
          <w:szCs w:val="48"/>
        </w:rPr>
        <w:t>S</w:t>
      </w:r>
    </w:p>
    <w:p w14:paraId="2AFF5161" w14:textId="0B8754FF" w:rsidR="00E71865" w:rsidRPr="00D31B28" w:rsidRDefault="00E71865" w:rsidP="00796020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D31B28">
        <w:rPr>
          <w:color w:val="000000" w:themeColor="text1"/>
          <w:sz w:val="24"/>
          <w:szCs w:val="24"/>
        </w:rPr>
        <w:t>C</w:t>
      </w:r>
      <w:r w:rsidR="00796020" w:rsidRPr="00D31B28">
        <w:rPr>
          <w:color w:val="000000" w:themeColor="text1"/>
          <w:sz w:val="24"/>
          <w:szCs w:val="24"/>
        </w:rPr>
        <w:t>ountry</w:t>
      </w:r>
      <w:r w:rsidRPr="00D31B28">
        <w:rPr>
          <w:color w:val="000000" w:themeColor="text1"/>
          <w:sz w:val="24"/>
          <w:szCs w:val="24"/>
        </w:rPr>
        <w:t xml:space="preserve"> </w:t>
      </w:r>
      <w:r w:rsidR="00796020" w:rsidRPr="00D31B28">
        <w:rPr>
          <w:color w:val="000000" w:themeColor="text1"/>
          <w:sz w:val="24"/>
          <w:szCs w:val="24"/>
        </w:rPr>
        <w:t>borders</w:t>
      </w:r>
      <w:r w:rsidRPr="00D31B28">
        <w:rPr>
          <w:color w:val="000000" w:themeColor="text1"/>
          <w:sz w:val="24"/>
          <w:szCs w:val="24"/>
        </w:rPr>
        <w:t>, C</w:t>
      </w:r>
      <w:r w:rsidR="00796020" w:rsidRPr="00D31B28">
        <w:rPr>
          <w:color w:val="000000" w:themeColor="text1"/>
          <w:sz w:val="24"/>
          <w:szCs w:val="24"/>
        </w:rPr>
        <w:t>heck</w:t>
      </w:r>
      <w:r w:rsidRPr="00D31B28">
        <w:rPr>
          <w:color w:val="000000" w:themeColor="text1"/>
          <w:sz w:val="24"/>
          <w:szCs w:val="24"/>
        </w:rPr>
        <w:t xml:space="preserve"> </w:t>
      </w:r>
      <w:r w:rsidR="00796020" w:rsidRPr="00D31B28">
        <w:rPr>
          <w:color w:val="000000" w:themeColor="text1"/>
          <w:sz w:val="24"/>
          <w:szCs w:val="24"/>
        </w:rPr>
        <w:t>neighboring</w:t>
      </w:r>
      <w:r w:rsidRPr="00D31B28">
        <w:rPr>
          <w:color w:val="000000" w:themeColor="text1"/>
          <w:sz w:val="24"/>
          <w:szCs w:val="24"/>
        </w:rPr>
        <w:t xml:space="preserve"> </w:t>
      </w:r>
      <w:r w:rsidR="00796020" w:rsidRPr="00D31B28">
        <w:rPr>
          <w:color w:val="000000" w:themeColor="text1"/>
          <w:sz w:val="24"/>
          <w:szCs w:val="24"/>
        </w:rPr>
        <w:t>countries</w:t>
      </w:r>
    </w:p>
    <w:p w14:paraId="04217A3F" w14:textId="130B757C" w:rsidR="003D19B9" w:rsidRPr="00D31B28" w:rsidRDefault="003D19B9" w:rsidP="003D19B9">
      <w:pPr>
        <w:rPr>
          <w:color w:val="000000" w:themeColor="text1"/>
          <w:sz w:val="24"/>
          <w:szCs w:val="24"/>
        </w:rPr>
      </w:pPr>
    </w:p>
    <w:p w14:paraId="39A6D13E" w14:textId="1C4A4775" w:rsidR="003D19B9" w:rsidRPr="00D31B28" w:rsidRDefault="003D19B9" w:rsidP="003D19B9">
      <w:pPr>
        <w:rPr>
          <w:color w:val="0070C0"/>
          <w:sz w:val="48"/>
          <w:szCs w:val="48"/>
        </w:rPr>
      </w:pPr>
      <w:r w:rsidRPr="00D31B28">
        <w:rPr>
          <w:color w:val="0070C0"/>
          <w:sz w:val="48"/>
          <w:szCs w:val="48"/>
        </w:rPr>
        <w:t>O</w:t>
      </w:r>
    </w:p>
    <w:p w14:paraId="22982C8A" w14:textId="42F16EFE" w:rsidR="003D19B9" w:rsidRPr="00D31B28" w:rsidRDefault="003D19B9" w:rsidP="00D31B2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D31B28">
        <w:rPr>
          <w:color w:val="000000" w:themeColor="text1"/>
          <w:sz w:val="24"/>
          <w:szCs w:val="24"/>
        </w:rPr>
        <w:t>Fully observable</w:t>
      </w:r>
    </w:p>
    <w:p w14:paraId="72F7C7CE" w14:textId="29748909" w:rsidR="003D19B9" w:rsidRPr="00D31B28" w:rsidRDefault="003D19B9" w:rsidP="003D19B9">
      <w:pPr>
        <w:rPr>
          <w:color w:val="0070C0"/>
          <w:sz w:val="48"/>
          <w:szCs w:val="48"/>
        </w:rPr>
      </w:pPr>
      <w:r w:rsidRPr="00D31B28">
        <w:rPr>
          <w:color w:val="0070C0"/>
          <w:sz w:val="48"/>
          <w:szCs w:val="48"/>
        </w:rPr>
        <w:t>D</w:t>
      </w:r>
    </w:p>
    <w:p w14:paraId="76B9E7D9" w14:textId="3C1BB420" w:rsidR="003D19B9" w:rsidRPr="00D31B28" w:rsidRDefault="003D19B9" w:rsidP="00D31B2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D31B28">
        <w:rPr>
          <w:color w:val="000000" w:themeColor="text1"/>
          <w:sz w:val="24"/>
          <w:szCs w:val="24"/>
        </w:rPr>
        <w:t xml:space="preserve">Deterministic </w:t>
      </w:r>
    </w:p>
    <w:p w14:paraId="093944AA" w14:textId="626AFC60" w:rsidR="003D19B9" w:rsidRPr="00D31B28" w:rsidRDefault="003D19B9" w:rsidP="003D19B9">
      <w:pPr>
        <w:rPr>
          <w:color w:val="0070C0"/>
          <w:sz w:val="48"/>
          <w:szCs w:val="48"/>
        </w:rPr>
      </w:pPr>
      <w:r w:rsidRPr="00D31B28">
        <w:rPr>
          <w:color w:val="0070C0"/>
          <w:sz w:val="48"/>
          <w:szCs w:val="48"/>
        </w:rPr>
        <w:t>E</w:t>
      </w:r>
    </w:p>
    <w:p w14:paraId="3D60D082" w14:textId="1F548073" w:rsidR="003D19B9" w:rsidRPr="00D31B28" w:rsidRDefault="003D19B9" w:rsidP="00D31B2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D31B28">
        <w:rPr>
          <w:color w:val="000000" w:themeColor="text1"/>
          <w:sz w:val="24"/>
          <w:szCs w:val="24"/>
        </w:rPr>
        <w:t xml:space="preserve">Sequential </w:t>
      </w:r>
    </w:p>
    <w:p w14:paraId="1B254430" w14:textId="78D14B79" w:rsidR="003D19B9" w:rsidRPr="00D31B28" w:rsidRDefault="003D19B9" w:rsidP="003D19B9">
      <w:pPr>
        <w:rPr>
          <w:color w:val="0070C0"/>
          <w:sz w:val="48"/>
          <w:szCs w:val="48"/>
        </w:rPr>
      </w:pPr>
      <w:r w:rsidRPr="00D31B28">
        <w:rPr>
          <w:color w:val="0070C0"/>
          <w:sz w:val="48"/>
          <w:szCs w:val="48"/>
        </w:rPr>
        <w:t>S</w:t>
      </w:r>
    </w:p>
    <w:p w14:paraId="104958C5" w14:textId="3B4D5881" w:rsidR="003D19B9" w:rsidRPr="00D31B28" w:rsidRDefault="003D19B9" w:rsidP="00D31B2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D31B28">
        <w:rPr>
          <w:color w:val="000000" w:themeColor="text1"/>
          <w:sz w:val="24"/>
          <w:szCs w:val="24"/>
        </w:rPr>
        <w:t xml:space="preserve">Static </w:t>
      </w:r>
    </w:p>
    <w:p w14:paraId="57F8A72E" w14:textId="79327C94" w:rsidR="003D19B9" w:rsidRPr="00D31B28" w:rsidRDefault="003D19B9" w:rsidP="003D19B9">
      <w:pPr>
        <w:rPr>
          <w:color w:val="0070C0"/>
          <w:sz w:val="48"/>
          <w:szCs w:val="48"/>
        </w:rPr>
      </w:pPr>
      <w:r w:rsidRPr="00D31B28">
        <w:rPr>
          <w:color w:val="0070C0"/>
          <w:sz w:val="48"/>
          <w:szCs w:val="48"/>
        </w:rPr>
        <w:t>A</w:t>
      </w:r>
    </w:p>
    <w:p w14:paraId="62F641E1" w14:textId="5042A34F" w:rsidR="003D19B9" w:rsidRPr="00D31B28" w:rsidRDefault="003D19B9" w:rsidP="00D31B2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D31B28">
        <w:rPr>
          <w:color w:val="000000" w:themeColor="text1"/>
          <w:sz w:val="24"/>
          <w:szCs w:val="24"/>
        </w:rPr>
        <w:t>Single agent</w:t>
      </w:r>
    </w:p>
    <w:p w14:paraId="3DE407F0" w14:textId="77777777" w:rsidR="003D19B9" w:rsidRPr="003D19B9" w:rsidRDefault="003D19B9" w:rsidP="003D19B9">
      <w:pPr>
        <w:rPr>
          <w:color w:val="0070C0"/>
          <w:sz w:val="52"/>
          <w:szCs w:val="52"/>
        </w:rPr>
      </w:pPr>
    </w:p>
    <w:p w14:paraId="7E7C26F3" w14:textId="6F603022" w:rsidR="00796020" w:rsidRPr="0068372F" w:rsidRDefault="0068372F" w:rsidP="0068372F">
      <w:pPr>
        <w:pStyle w:val="ListParagraph"/>
        <w:numPr>
          <w:ilvl w:val="0"/>
          <w:numId w:val="11"/>
        </w:numPr>
        <w:rPr>
          <w:sz w:val="48"/>
          <w:szCs w:val="44"/>
        </w:rPr>
      </w:pPr>
      <w:r w:rsidRPr="0068372F">
        <w:rPr>
          <w:sz w:val="48"/>
          <w:szCs w:val="44"/>
        </w:rPr>
        <w:t>Goal based agent</w:t>
      </w:r>
    </w:p>
    <w:sectPr w:rsidR="00796020" w:rsidRPr="006837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A0A"/>
    <w:multiLevelType w:val="hybridMultilevel"/>
    <w:tmpl w:val="3F9E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440ED"/>
    <w:multiLevelType w:val="hybridMultilevel"/>
    <w:tmpl w:val="267E1C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243C5BC5"/>
    <w:multiLevelType w:val="hybridMultilevel"/>
    <w:tmpl w:val="C46CFD8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2470900"/>
    <w:multiLevelType w:val="hybridMultilevel"/>
    <w:tmpl w:val="F8F2E3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53A8D"/>
    <w:multiLevelType w:val="hybridMultilevel"/>
    <w:tmpl w:val="3014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34066"/>
    <w:multiLevelType w:val="hybridMultilevel"/>
    <w:tmpl w:val="9202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758FE"/>
    <w:multiLevelType w:val="hybridMultilevel"/>
    <w:tmpl w:val="99DC31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46FF4"/>
    <w:multiLevelType w:val="hybridMultilevel"/>
    <w:tmpl w:val="864C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449DA"/>
    <w:multiLevelType w:val="hybridMultilevel"/>
    <w:tmpl w:val="C3D0BB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73345A1D"/>
    <w:multiLevelType w:val="hybridMultilevel"/>
    <w:tmpl w:val="9E3C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F17B7"/>
    <w:multiLevelType w:val="hybridMultilevel"/>
    <w:tmpl w:val="FF16B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9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BC6710"/>
    <w:rsid w:val="000074CF"/>
    <w:rsid w:val="0002344A"/>
    <w:rsid w:val="000B1CF5"/>
    <w:rsid w:val="002A32AC"/>
    <w:rsid w:val="002E19DB"/>
    <w:rsid w:val="0031080F"/>
    <w:rsid w:val="003D0C31"/>
    <w:rsid w:val="003D19B9"/>
    <w:rsid w:val="0068372F"/>
    <w:rsid w:val="00735B5F"/>
    <w:rsid w:val="00796020"/>
    <w:rsid w:val="00BC6710"/>
    <w:rsid w:val="00D31B28"/>
    <w:rsid w:val="00E71865"/>
    <w:rsid w:val="00EA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CCF1"/>
  <w15:docId w15:val="{15FAB72E-8290-4AA4-B567-B20635CC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Title">
    <w:name w:val="Title"/>
    <w:basedOn w:val="Normal"/>
    <w:next w:val="Normal"/>
    <w:link w:val="TitleChar"/>
    <w:uiPriority w:val="10"/>
    <w:qFormat/>
    <w:rsid w:val="00BC671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7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F92FD-AEAD-496B-ACC0-20B3F1F4ED75}"/>
      </w:docPartPr>
      <w:docPartBody>
        <w:p w:rsidR="00107FAF" w:rsidRDefault="00107FAF">
          <w:r w:rsidRPr="00613F57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F2"/>
    <w:rsid w:val="00107FAF"/>
    <w:rsid w:val="006C23F2"/>
    <w:rsid w:val="006E7358"/>
    <w:rsid w:val="00CD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7F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PEAS &amp; ODESA For Map Coloring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165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Ahmed Hemdan Ahmed</cp:lastModifiedBy>
  <cp:revision>3</cp:revision>
  <dcterms:created xsi:type="dcterms:W3CDTF">2022-03-26T15:52:00Z</dcterms:created>
  <dcterms:modified xsi:type="dcterms:W3CDTF">2022-03-26T18:38:00Z</dcterms:modified>
</cp:coreProperties>
</file>